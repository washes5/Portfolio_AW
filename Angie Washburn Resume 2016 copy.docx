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D7C7A" w14:textId="77777777" w:rsidR="003322E5" w:rsidRDefault="003602F5">
      <w:pPr>
        <w:pStyle w:val="Title"/>
      </w:pPr>
      <w:bookmarkStart w:id="0" w:name="_GoBack"/>
      <w:bookmarkEnd w:id="0"/>
      <w:r>
        <w:t>‍</w:t>
      </w:r>
      <w:sdt>
        <w:sdtPr>
          <w:alias w:val="Your Name"/>
          <w:tag w:val=""/>
          <w:id w:val="1246310863"/>
          <w:placeholder>
            <w:docPart w:val="4ED2D79555AB46ABA2DDE6F8268EE98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A79F1">
            <w:t>Angie Washburn</w:t>
          </w:r>
        </w:sdtContent>
      </w:sdt>
    </w:p>
    <w:p w14:paraId="1A2D3CC6" w14:textId="4470288B" w:rsidR="00D475A6" w:rsidRDefault="006E0B26" w:rsidP="00D475A6">
      <w:sdt>
        <w:sdtPr>
          <w:alias w:val="Address"/>
          <w:tag w:val=""/>
          <w:id w:val="-593780209"/>
          <w:placeholder>
            <w:docPart w:val="15156924E28B4025983DA1383DEEFE9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E4E83">
            <w:t>7841 Dawson Drive, Fishers, IN  46038</w:t>
          </w:r>
        </w:sdtContent>
      </w:sdt>
      <w:r w:rsidR="003602F5">
        <w:t> | </w:t>
      </w:r>
      <w:sdt>
        <w:sdtPr>
          <w:alias w:val="Telephone"/>
          <w:tag w:val=""/>
          <w:id w:val="-1416317146"/>
          <w:placeholder>
            <w:docPart w:val="A415E505C90E42009292C4296716643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E4E83">
            <w:t>317.579.0124 (Home) 317.625.1959 (Cell)</w:t>
          </w:r>
        </w:sdtContent>
      </w:sdt>
      <w:r w:rsidR="003602F5">
        <w:t> | </w:t>
      </w:r>
      <w:sdt>
        <w:sdtPr>
          <w:alias w:val="Email"/>
          <w:tag w:val=""/>
          <w:id w:val="-391963670"/>
          <w:placeholder>
            <w:docPart w:val="96A74D069A584A3B9B1BCCE26ACD572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220404">
            <w:t>angiewashburn1997@gmail.com</w:t>
          </w:r>
        </w:sdtContent>
      </w:sdt>
    </w:p>
    <w:p w14:paraId="7E501949" w14:textId="77777777" w:rsidR="00A36B99" w:rsidRDefault="00A36B99" w:rsidP="00A36B99">
      <w:pPr>
        <w:pStyle w:val="SectionHeading"/>
        <w:jc w:val="center"/>
      </w:pPr>
      <w:r>
        <w:t>.NET Developer</w:t>
      </w:r>
    </w:p>
    <w:p w14:paraId="2C205067" w14:textId="34376E07" w:rsidR="00A36B99" w:rsidRDefault="00A36B99" w:rsidP="00A36B99">
      <w:pPr>
        <w:pStyle w:val="SectionHeading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18"/>
        </w:rPr>
      </w:pPr>
      <w:r w:rsidRPr="00A36B9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18"/>
        </w:rPr>
        <w:t>Professional with more than 25 years</w:t>
      </w:r>
      <w:r w:rsidR="00D137A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18"/>
        </w:rPr>
        <w:t xml:space="preserve"> of</w:t>
      </w:r>
      <w:r w:rsidRPr="00A36B9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18"/>
        </w:rPr>
        <w:t xml:space="preserve"> experience in various areas of business, education, and the medical fields.  Experience includes:  organization, project management, fund raising, data collecting, reporting, event planning, system development, beta reading, beta testing, customer service, and patient care.  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18"/>
        </w:rPr>
        <w:t xml:space="preserve">Skilled in areas of process improvement, reporting, quality, attention to detail, and thoroughness.  </w:t>
      </w:r>
      <w:r w:rsidRPr="00A36B9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18"/>
        </w:rPr>
        <w:t>In addition, currently a participant in .NET program at Eleven Fifty Academy learning HTML, CSS, jQuery, JavaScript, and C#.  Usi</w:t>
      </w:r>
      <w:r w:rsidR="00D137A6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18"/>
        </w:rPr>
        <w:t>ng tools such as Visual Studio, GitHub, and Sublime Text</w:t>
      </w:r>
      <w:r w:rsidRPr="00A36B99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18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18"/>
        </w:rPr>
        <w:t xml:space="preserve">  </w:t>
      </w:r>
    </w:p>
    <w:p w14:paraId="5388D9DA" w14:textId="662CC641" w:rsidR="00A36B99" w:rsidRDefault="00A36B99" w:rsidP="00A36B99">
      <w:pPr>
        <w:pStyle w:val="ListParagraph"/>
        <w:numPr>
          <w:ilvl w:val="0"/>
          <w:numId w:val="6"/>
        </w:numPr>
      </w:pPr>
      <w:r>
        <w:t>Strong understanding of HTML and CSS.</w:t>
      </w:r>
    </w:p>
    <w:p w14:paraId="7B2C1BA0" w14:textId="500C6E0D" w:rsidR="00A36B99" w:rsidRDefault="00A36B99" w:rsidP="00A36B99">
      <w:pPr>
        <w:pStyle w:val="ListParagraph"/>
        <w:numPr>
          <w:ilvl w:val="0"/>
          <w:numId w:val="6"/>
        </w:numPr>
      </w:pPr>
      <w:r>
        <w:t>Familiar with JavaScript and C#.</w:t>
      </w:r>
    </w:p>
    <w:p w14:paraId="5EBE92A3" w14:textId="3B3B9A8E" w:rsidR="00A36B99" w:rsidRDefault="00A36B99" w:rsidP="00A36B99">
      <w:pPr>
        <w:pStyle w:val="ListParagraph"/>
        <w:numPr>
          <w:ilvl w:val="0"/>
          <w:numId w:val="6"/>
        </w:numPr>
      </w:pPr>
      <w:r>
        <w:t>Experience with beta testing and bug reporting.</w:t>
      </w:r>
    </w:p>
    <w:p w14:paraId="07E6C5B6" w14:textId="6CE4B0ED" w:rsidR="00A36B99" w:rsidRDefault="00A36B99" w:rsidP="00A36B99">
      <w:pPr>
        <w:pStyle w:val="ListParagraph"/>
        <w:numPr>
          <w:ilvl w:val="0"/>
          <w:numId w:val="6"/>
        </w:numPr>
      </w:pPr>
      <w:r>
        <w:t>Proven customer service skills.</w:t>
      </w:r>
    </w:p>
    <w:p w14:paraId="78A4FF57" w14:textId="52384272" w:rsidR="00A36B99" w:rsidRDefault="00A36B99" w:rsidP="00A36B99">
      <w:pPr>
        <w:pStyle w:val="ListParagraph"/>
        <w:numPr>
          <w:ilvl w:val="0"/>
          <w:numId w:val="6"/>
        </w:numPr>
      </w:pPr>
      <w:r>
        <w:t>Worked within Visual Studio IDE.</w:t>
      </w:r>
    </w:p>
    <w:p w14:paraId="538C8E34" w14:textId="5EFDBE23" w:rsidR="00A36B99" w:rsidRDefault="00A36B99" w:rsidP="00A36B99">
      <w:pPr>
        <w:pStyle w:val="ListParagraph"/>
        <w:numPr>
          <w:ilvl w:val="0"/>
          <w:numId w:val="6"/>
        </w:numPr>
      </w:pPr>
      <w:r>
        <w:t>Training in Agile methodologies.</w:t>
      </w:r>
    </w:p>
    <w:p w14:paraId="4774255F" w14:textId="7258F147" w:rsidR="00A36B99" w:rsidRPr="00A36B99" w:rsidRDefault="00A36B99" w:rsidP="00A36B99">
      <w:pPr>
        <w:pStyle w:val="ListParagraph"/>
        <w:numPr>
          <w:ilvl w:val="0"/>
          <w:numId w:val="6"/>
        </w:numPr>
      </w:pPr>
      <w:r>
        <w:t>Teaching and training experience in various environments.</w:t>
      </w:r>
    </w:p>
    <w:p w14:paraId="04E79DF7" w14:textId="77777777" w:rsidR="003322E5" w:rsidRDefault="003602F5">
      <w:pPr>
        <w:pStyle w:val="SectionHeading"/>
      </w:pPr>
      <w:r>
        <w:t>Experience</w:t>
      </w:r>
    </w:p>
    <w:p w14:paraId="592D2EE5" w14:textId="5CD8A0BC" w:rsidR="00A36B99" w:rsidRDefault="0082244E" w:rsidP="0082244E">
      <w:pPr>
        <w:pStyle w:val="Subsection"/>
      </w:pPr>
      <w:r>
        <w:t>contract Home Care | Clarity Care, Fishers, in | </w:t>
      </w:r>
      <w:r w:rsidR="00A36B99">
        <w:t xml:space="preserve">August </w:t>
      </w:r>
      <w:r>
        <w:t>2015-Present</w:t>
      </w:r>
    </w:p>
    <w:p w14:paraId="207AE54E" w14:textId="6E64A716" w:rsidR="0082244E" w:rsidRDefault="0082244E" w:rsidP="0082244E">
      <w:pPr>
        <w:pStyle w:val="ListBullet"/>
      </w:pPr>
      <w:r>
        <w:t>Assist with</w:t>
      </w:r>
      <w:r w:rsidR="002B295C">
        <w:t xml:space="preserve"> needs of geriatric patient</w:t>
      </w:r>
      <w:r>
        <w:t>s in home setting.</w:t>
      </w:r>
    </w:p>
    <w:p w14:paraId="25BBA7B2" w14:textId="7DDA9E35" w:rsidR="0082244E" w:rsidRDefault="0082244E" w:rsidP="0082244E">
      <w:pPr>
        <w:pStyle w:val="ListBullet"/>
      </w:pPr>
      <w:r>
        <w:t>Manage daily tasks through Clear Care System.</w:t>
      </w:r>
    </w:p>
    <w:p w14:paraId="6260C7FC" w14:textId="266AF865" w:rsidR="0082244E" w:rsidRPr="0082244E" w:rsidRDefault="0082244E" w:rsidP="0082244E">
      <w:pPr>
        <w:pStyle w:val="ListBullet"/>
      </w:pPr>
      <w:r>
        <w:t>Keep staff and family updated on patient</w:t>
      </w:r>
      <w:r w:rsidR="002B295C">
        <w:t xml:space="preserve"> status</w:t>
      </w:r>
      <w:r>
        <w:t>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15:repeatingSectionItem/>
          </w:sdtPr>
          <w:sdtEndPr/>
          <w:sdtContent>
            <w:p w14:paraId="44A3BF88" w14:textId="2E8C7105" w:rsidR="003322E5" w:rsidRDefault="00782510">
              <w:pPr>
                <w:pStyle w:val="Subsection"/>
              </w:pPr>
              <w:r>
                <w:t>contract administrative ASSISTANT | keller williams evelo team, indianapolis</w:t>
              </w:r>
              <w:r w:rsidR="004750CC">
                <w:t>, in</w:t>
              </w:r>
              <w:r w:rsidR="003602F5">
                <w:t> | </w:t>
              </w:r>
              <w:r w:rsidR="00A36B99">
                <w:t xml:space="preserve">October </w:t>
              </w:r>
              <w:r w:rsidR="009C0931">
                <w:t>2014-</w:t>
              </w:r>
              <w:r w:rsidR="0082244E">
                <w:t>December 2015</w:t>
              </w:r>
            </w:p>
            <w:p w14:paraId="58F7A417" w14:textId="337CFD67" w:rsidR="004F0829" w:rsidRDefault="00782510">
              <w:pPr>
                <w:pStyle w:val="ListBullet"/>
              </w:pPr>
              <w:r>
                <w:t>Assist</w:t>
              </w:r>
              <w:r w:rsidR="0056710C">
                <w:t>ed</w:t>
              </w:r>
              <w:r>
                <w:t xml:space="preserve"> with errands and data entry.</w:t>
              </w:r>
            </w:p>
            <w:p w14:paraId="2F5EDE79" w14:textId="5D122212" w:rsidR="004750CC" w:rsidRDefault="00782510">
              <w:pPr>
                <w:pStyle w:val="ListBullet"/>
              </w:pPr>
              <w:r>
                <w:t>Manage</w:t>
              </w:r>
              <w:r w:rsidR="0056710C">
                <w:t>d</w:t>
              </w:r>
              <w:r>
                <w:t xml:space="preserve"> daily expired listings.</w:t>
              </w:r>
            </w:p>
            <w:p w14:paraId="658992CF" w14:textId="52A997A7" w:rsidR="004750CC" w:rsidRDefault="00782510" w:rsidP="00A36B99">
              <w:pPr>
                <w:pStyle w:val="ListBullet"/>
              </w:pPr>
              <w:r>
                <w:t>Visit</w:t>
              </w:r>
              <w:r w:rsidR="0056710C">
                <w:t>ed</w:t>
              </w:r>
              <w:r>
                <w:t xml:space="preserve"> properties as necessary.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279391449"/>
            <w15:repeatingSectionItem/>
          </w:sdtPr>
          <w:sdtEndPr/>
          <w:sdtContent>
            <w:p w14:paraId="6D569F40" w14:textId="78D3DD79" w:rsidR="00A36B99" w:rsidRDefault="00E556C4" w:rsidP="00A36B99">
              <w:pPr>
                <w:pStyle w:val="Subsection"/>
              </w:pPr>
              <w:r>
                <w:t>Stay-At-Home Mom| 2001-2</w:t>
              </w:r>
              <w:r w:rsidR="00A36B99">
                <w:t>015</w:t>
              </w:r>
            </w:p>
            <w:p w14:paraId="2F285941" w14:textId="7FAD42B1" w:rsidR="00A36B99" w:rsidRDefault="00A36B99" w:rsidP="00A36B99">
              <w:pPr>
                <w:pStyle w:val="ListBullet"/>
              </w:pPr>
              <w:r>
                <w:t>Raising three children.</w:t>
              </w:r>
            </w:p>
            <w:p w14:paraId="668F1396" w14:textId="7141C510" w:rsidR="00A36B99" w:rsidRPr="00A36B99" w:rsidRDefault="00A36B99" w:rsidP="00A36B99">
              <w:pPr>
                <w:pStyle w:val="ListBullet"/>
              </w:pPr>
              <w:r>
                <w:t>Maintained</w:t>
              </w:r>
              <w:r w:rsidR="0083189D">
                <w:tab/>
              </w:r>
              <w:r>
                <w:t xml:space="preserve"> schedules and managed household.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541705269"/>
            <w15:repeatingSectionItem/>
          </w:sdtPr>
          <w:sdtEndPr/>
          <w:sdtContent>
            <w:p w14:paraId="3202F1F0" w14:textId="5779611A" w:rsidR="004750CC" w:rsidRDefault="004750CC">
              <w:pPr>
                <w:pStyle w:val="Subsection"/>
              </w:pPr>
              <w:r>
                <w:t>Employer services assistant/recruiting coordinator | ball state university career center, muncie, in | 1997-2001</w:t>
              </w:r>
            </w:p>
            <w:p w14:paraId="3608569C" w14:textId="77777777" w:rsidR="004750CC" w:rsidRDefault="004750CC" w:rsidP="004750CC">
              <w:pPr>
                <w:pStyle w:val="ListBullet"/>
              </w:pPr>
              <w:r>
                <w:t>Coordinated recruiting activities between employers and students.</w:t>
              </w:r>
            </w:p>
            <w:p w14:paraId="78EF7104" w14:textId="77777777" w:rsidR="004750CC" w:rsidRDefault="004750CC" w:rsidP="004750CC">
              <w:pPr>
                <w:pStyle w:val="ListBullet"/>
              </w:pPr>
              <w:r>
                <w:t>Created and maintained systems for on-campus interviewing.</w:t>
              </w:r>
            </w:p>
            <w:p w14:paraId="14CF9832" w14:textId="3CAF028F" w:rsidR="00AE349F" w:rsidRDefault="00AE349F" w:rsidP="004750CC">
              <w:pPr>
                <w:pStyle w:val="ListBullet"/>
              </w:pPr>
              <w:r>
                <w:t>Created to</w:t>
              </w:r>
              <w:r w:rsidR="00C80849">
                <w:t>ols for sharing data with staff via Access databases.</w:t>
              </w:r>
            </w:p>
            <w:p w14:paraId="7B0E85CF" w14:textId="77777777" w:rsidR="00AE349F" w:rsidRDefault="00AE349F" w:rsidP="004750CC">
              <w:pPr>
                <w:pStyle w:val="ListBullet"/>
              </w:pPr>
              <w:r>
                <w:t>Recorded job line.</w:t>
              </w:r>
            </w:p>
            <w:p w14:paraId="7730599F" w14:textId="77777777" w:rsidR="004750CC" w:rsidRDefault="004750CC" w:rsidP="004750CC">
              <w:pPr>
                <w:pStyle w:val="ListBullet"/>
              </w:pPr>
              <w:r>
                <w:t>Assisted with job fairs.</w:t>
              </w:r>
            </w:p>
            <w:p w14:paraId="14EB19AE" w14:textId="77777777" w:rsidR="004F0829" w:rsidRDefault="004750CC" w:rsidP="004750CC">
              <w:pPr>
                <w:pStyle w:val="ListBullet"/>
              </w:pPr>
              <w:r>
                <w:t>Hosted employer visits.</w:t>
              </w:r>
            </w:p>
            <w:p w14:paraId="1A44F7DD" w14:textId="77777777" w:rsidR="004750CC" w:rsidRDefault="004F0829" w:rsidP="004750CC">
              <w:pPr>
                <w:pStyle w:val="ListBullet"/>
              </w:pPr>
              <w:r>
                <w:t>Awarded Customer Service Award four times.</w:t>
              </w:r>
            </w:p>
          </w:sdtContent>
        </w:sdt>
        <w:p w14:paraId="4DFE62F5" w14:textId="77777777" w:rsidR="00A36B99" w:rsidRDefault="00A36B99">
          <w:pPr>
            <w:pStyle w:val="Subsection"/>
            <w:rPr>
              <w:b w:val="0"/>
              <w:bCs w:val="0"/>
              <w:caps w:val="0"/>
              <w:color w:val="404040" w:themeColor="text1" w:themeTint="BF"/>
            </w:rPr>
          </w:pPr>
        </w:p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598918314"/>
            <w15:repeatingSectionItem/>
          </w:sdtPr>
          <w:sdtEndPr/>
          <w:sdtContent>
            <w:p w14:paraId="62E58FFB" w14:textId="4EFFFF9F" w:rsidR="004750CC" w:rsidRDefault="004750CC">
              <w:pPr>
                <w:pStyle w:val="Subsection"/>
              </w:pPr>
              <w:r>
                <w:t>Senior software support analyst | master software corporation, indianapolis, in | 1995-1997</w:t>
              </w:r>
            </w:p>
            <w:p w14:paraId="1BD180F4" w14:textId="77777777" w:rsidR="004750CC" w:rsidRDefault="004750CC" w:rsidP="004750CC">
              <w:pPr>
                <w:pStyle w:val="ListBullet"/>
              </w:pPr>
              <w:r>
                <w:t>Assisted customers via phone and onsite with software installation and troubleshooting.</w:t>
              </w:r>
            </w:p>
            <w:p w14:paraId="4F4CD247" w14:textId="77777777" w:rsidR="004750CC" w:rsidRDefault="00AE349F" w:rsidP="004750CC">
              <w:pPr>
                <w:pStyle w:val="ListBullet"/>
              </w:pPr>
              <w:r>
                <w:t>Tested</w:t>
              </w:r>
              <w:r w:rsidR="004750CC">
                <w:t xml:space="preserve"> and bug reported on newly developed software.</w:t>
              </w:r>
            </w:p>
            <w:p w14:paraId="512BCC21" w14:textId="77777777" w:rsidR="006F3F39" w:rsidRDefault="007A44E3" w:rsidP="004750CC">
              <w:pPr>
                <w:pStyle w:val="ListBullet"/>
              </w:pPr>
              <w:r>
                <w:t>Presented at conferences.</w:t>
              </w:r>
            </w:p>
            <w:p w14:paraId="1842DBC4" w14:textId="77777777" w:rsidR="004F0829" w:rsidRDefault="006F3F39" w:rsidP="004750CC">
              <w:pPr>
                <w:pStyle w:val="ListBullet"/>
              </w:pPr>
              <w:r>
                <w:t>Wrote specific documentation for clients.</w:t>
              </w:r>
            </w:p>
            <w:p w14:paraId="57F5B682" w14:textId="77777777" w:rsidR="007A44E3" w:rsidRDefault="004F0829" w:rsidP="004750CC">
              <w:pPr>
                <w:pStyle w:val="ListBullet"/>
              </w:pPr>
              <w:r>
                <w:t>Awarded Customer Service Award multiple times.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2086982758"/>
            <w15:repeatingSectionItem/>
          </w:sdtPr>
          <w:sdtEndPr/>
          <w:sdtContent>
            <w:p w14:paraId="08677DEF" w14:textId="77777777" w:rsidR="007A44E3" w:rsidRDefault="007A44E3">
              <w:pPr>
                <w:pStyle w:val="Subsection"/>
              </w:pPr>
              <w:r>
                <w:t>Adjunct faculty | indiana business college, anderson, in | 1998</w:t>
              </w:r>
            </w:p>
            <w:p w14:paraId="0556F219" w14:textId="77777777" w:rsidR="007A44E3" w:rsidRDefault="007A44E3" w:rsidP="004750CC">
              <w:pPr>
                <w:pStyle w:val="ListBullet"/>
              </w:pPr>
              <w:r>
                <w:t>Developed lesson plans and taught evening computer class.</w:t>
              </w:r>
            </w:p>
            <w:p w14:paraId="04DD20EB" w14:textId="7DB8B332" w:rsidR="002B295C" w:rsidRPr="00954FFF" w:rsidRDefault="007A44E3" w:rsidP="00AE349F">
              <w:pPr>
                <w:pStyle w:val="ListBullet"/>
              </w:pPr>
              <w:r>
                <w:t>Created interactive learning environment.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835753898"/>
            <w15:repeatingSectionItem/>
          </w:sdtPr>
          <w:sdtEndPr/>
          <w:sdtContent>
            <w:p w14:paraId="53543055" w14:textId="33775AA4" w:rsidR="00AE349F" w:rsidRDefault="00AE349F" w:rsidP="00AE349F">
              <w:pPr>
                <w:pStyle w:val="Subsection"/>
              </w:pPr>
              <w:r>
                <w:t>Volunteer Experience </w:t>
              </w:r>
            </w:p>
            <w:p w14:paraId="5FCF1328" w14:textId="77777777" w:rsidR="00AE349F" w:rsidRDefault="00AE349F" w:rsidP="007A44E3">
              <w:pPr>
                <w:pStyle w:val="ListBullet"/>
              </w:pPr>
              <w:r>
                <w:t>The Julian Center, Indianapolis</w:t>
              </w:r>
            </w:p>
            <w:p w14:paraId="261EBD0D" w14:textId="77777777" w:rsidR="00AE349F" w:rsidRDefault="00AE349F" w:rsidP="007A44E3">
              <w:pPr>
                <w:pStyle w:val="ListBullet"/>
              </w:pPr>
              <w:r>
                <w:t>Trinity Free Clinic, Carmel</w:t>
              </w:r>
            </w:p>
            <w:p w14:paraId="04475532" w14:textId="77777777" w:rsidR="00AE349F" w:rsidRDefault="00AE349F" w:rsidP="00AE349F">
              <w:pPr>
                <w:pStyle w:val="ListBullet"/>
              </w:pPr>
              <w:r>
                <w:t>IU Saxony Hospital, Fishers</w:t>
              </w:r>
            </w:p>
            <w:p w14:paraId="3F9C1EDA" w14:textId="237B96B7" w:rsidR="00AE349F" w:rsidRDefault="00AE349F" w:rsidP="00AE349F">
              <w:pPr>
                <w:pStyle w:val="ListBullet"/>
              </w:pPr>
              <w:r>
                <w:t>New Britton Elementary School, Fishers</w:t>
              </w:r>
              <w:r w:rsidR="0082244E">
                <w:t>—President PTO (2013/2014)</w:t>
              </w:r>
            </w:p>
            <w:p w14:paraId="63587A2B" w14:textId="77777777" w:rsidR="00AE349F" w:rsidRDefault="00AE349F" w:rsidP="00AE349F">
              <w:pPr>
                <w:pStyle w:val="ListBullet"/>
              </w:pPr>
              <w:r>
                <w:t>MOPS (Moms of Preschoolers), Anderson and Fishers</w:t>
              </w:r>
            </w:p>
            <w:p w14:paraId="5453AFD1" w14:textId="5F45D9EE" w:rsidR="00AE349F" w:rsidRDefault="00AE349F" w:rsidP="00AE349F">
              <w:pPr>
                <w:pStyle w:val="ListBullet"/>
              </w:pPr>
              <w:r>
                <w:t>Fishers High School, Fishers</w:t>
              </w:r>
              <w:r w:rsidR="0082244E">
                <w:t>—AP and IB Exam Proctor (2014 and 2015), President-Fast Break Club (2015/2016)</w:t>
              </w:r>
            </w:p>
            <w:p w14:paraId="298CC9DB" w14:textId="77777777" w:rsidR="00AE349F" w:rsidRDefault="00AE349F" w:rsidP="00AE349F">
              <w:pPr>
                <w:pStyle w:val="ListBullet"/>
              </w:pPr>
              <w:r>
                <w:t>Dale Carnegie, Indianapolis</w:t>
              </w:r>
            </w:p>
          </w:sdtContent>
        </w:sdt>
      </w:sdtContent>
    </w:sdt>
    <w:p w14:paraId="4084BA8D" w14:textId="77777777" w:rsidR="00DD62CC" w:rsidRDefault="00DD62CC" w:rsidP="00DD62CC">
      <w:pPr>
        <w:pStyle w:val="SectionHeading"/>
      </w:pPr>
      <w:r>
        <w:t>Education</w:t>
      </w:r>
    </w:p>
    <w:p w14:paraId="3EF57D41" w14:textId="77777777" w:rsidR="00DD62CC" w:rsidRDefault="00DD62CC" w:rsidP="00DD62CC">
      <w:pPr>
        <w:pStyle w:val="Subsection"/>
        <w:spacing w:before="100"/>
      </w:pPr>
      <w:r>
        <w:t>Bachelor of science | december 1994 | Ball state university, muncie, in</w:t>
      </w:r>
    </w:p>
    <w:p w14:paraId="6AD2EBC5" w14:textId="77777777" w:rsidR="00DD62CC" w:rsidRDefault="00DD62CC" w:rsidP="00DD62CC">
      <w:pPr>
        <w:pStyle w:val="ListBullet"/>
      </w:pPr>
      <w:r>
        <w:t>Major: Business Administration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15:repeatingSectionItem/>
          </w:sdtPr>
          <w:sdtEndPr/>
          <w:sdtContent>
            <w:p w14:paraId="38ABD782" w14:textId="77777777" w:rsidR="00DD62CC" w:rsidRDefault="00DD62CC" w:rsidP="00DD62CC">
              <w:pPr>
                <w:pStyle w:val="Subsection"/>
              </w:pPr>
              <w:r>
                <w:t>general medical classes | 2006 | ivy tech community college, indianapolis, in</w:t>
              </w:r>
            </w:p>
            <w:p w14:paraId="33776248" w14:textId="77777777" w:rsidR="00DD62CC" w:rsidRDefault="00DD62CC" w:rsidP="00DD62CC">
              <w:pPr>
                <w:pStyle w:val="ListBullet"/>
              </w:pPr>
              <w:r>
                <w:t>General classes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333341226"/>
            <w15:repeatingSectionItem/>
          </w:sdtPr>
          <w:sdtEndPr/>
          <w:sdtContent>
            <w:p w14:paraId="060225A6" w14:textId="77777777" w:rsidR="00DD62CC" w:rsidRDefault="00DD62CC" w:rsidP="00DD62CC">
              <w:pPr>
                <w:pStyle w:val="Subsection"/>
              </w:pPr>
              <w:r>
                <w:t>Associates degree | May 2010 | Independence University, salt lake city, ut (online)</w:t>
              </w:r>
            </w:p>
            <w:p w14:paraId="1B6AFB58" w14:textId="77777777" w:rsidR="00DD62CC" w:rsidRDefault="00DD62CC" w:rsidP="00DD62CC">
              <w:pPr>
                <w:pStyle w:val="ListBullet"/>
              </w:pPr>
              <w:r>
                <w:t>Major: Respiratory Therapy</w:t>
              </w:r>
            </w:p>
            <w:p w14:paraId="72390E9F" w14:textId="77777777" w:rsidR="00DD62CC" w:rsidRDefault="00DD62CC" w:rsidP="00DD62CC">
              <w:pPr>
                <w:pStyle w:val="ListBullet"/>
              </w:pPr>
              <w:r>
                <w:t>Clinical Portion:  St. John’s Hospital, Anderson, IN (2008-2010)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1725570314"/>
        <w15:repeatingSection/>
      </w:sdtPr>
      <w:sdtEndPr>
        <w:rPr>
          <w:b/>
          <w:bCs/>
          <w:caps/>
          <w:color w:val="191919" w:themeColor="background2" w:themeShade="1A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362402698"/>
            <w15:repeatingSectionItem/>
          </w:sdtPr>
          <w:sdtEndPr/>
          <w:sdtContent>
            <w:p w14:paraId="5D0AB3A4" w14:textId="0FA7F653" w:rsidR="00DD62CC" w:rsidRDefault="00DD62CC" w:rsidP="00DD62CC">
              <w:pPr>
                <w:pStyle w:val="Subsection"/>
              </w:pPr>
              <w:r>
                <w:t>.NET Track | 2016 | Eleven Fifty Academy, carmel, in</w:t>
              </w:r>
            </w:p>
            <w:p w14:paraId="7E9A89C5" w14:textId="61267D66" w:rsidR="00DD62CC" w:rsidRDefault="00DD62CC" w:rsidP="00DD62CC">
              <w:pPr>
                <w:pStyle w:val="ListBullet"/>
              </w:pPr>
              <w:r>
                <w:t>Coding Education and Experience</w:t>
              </w:r>
            </w:p>
          </w:sdtContent>
        </w:sdt>
        <w:p w14:paraId="234C8462" w14:textId="77777777" w:rsidR="00DD62CC" w:rsidRDefault="006E0B26" w:rsidP="00DD62CC">
          <w:pPr>
            <w:pStyle w:val="Subsection"/>
          </w:pPr>
        </w:p>
      </w:sdtContent>
    </w:sdt>
    <w:p w14:paraId="22F300D0" w14:textId="278E908F" w:rsidR="00DC61BF" w:rsidRPr="00DD62CC" w:rsidRDefault="009A79F1" w:rsidP="00DD62CC">
      <w:pPr>
        <w:pStyle w:val="Subsection"/>
      </w:pPr>
      <w:r w:rsidRPr="00DC61BF">
        <w:rPr>
          <w:sz w:val="20"/>
        </w:rPr>
        <w:t>References</w:t>
      </w:r>
      <w:r w:rsidR="00954FFF">
        <w:rPr>
          <w:sz w:val="20"/>
        </w:rPr>
        <w:t xml:space="preserve"> available upon request.</w:t>
      </w:r>
    </w:p>
    <w:sectPr w:rsidR="00DC61BF" w:rsidRPr="00DD62CC" w:rsidSect="009E7A02">
      <w:headerReference w:type="default" r:id="rId9"/>
      <w:footerReference w:type="default" r:id="rId10"/>
      <w:pgSz w:w="12240" w:h="15840"/>
      <w:pgMar w:top="1296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2C6F6" w14:textId="77777777" w:rsidR="006E0B26" w:rsidRDefault="006E0B26">
      <w:pPr>
        <w:spacing w:after="0"/>
      </w:pPr>
      <w:r>
        <w:separator/>
      </w:r>
    </w:p>
  </w:endnote>
  <w:endnote w:type="continuationSeparator" w:id="0">
    <w:p w14:paraId="48D8D620" w14:textId="77777777" w:rsidR="006E0B26" w:rsidRDefault="006E0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1FC45" w14:textId="77777777" w:rsidR="003322E5" w:rsidRDefault="003602F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043F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65D87" w14:textId="77777777" w:rsidR="006E0B26" w:rsidRDefault="006E0B26">
      <w:pPr>
        <w:spacing w:after="0"/>
      </w:pPr>
      <w:r>
        <w:separator/>
      </w:r>
    </w:p>
  </w:footnote>
  <w:footnote w:type="continuationSeparator" w:id="0">
    <w:p w14:paraId="58ABFE22" w14:textId="77777777" w:rsidR="006E0B26" w:rsidRDefault="006E0B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D9057" w14:textId="77777777" w:rsidR="009A79F1" w:rsidRDefault="006E0B26" w:rsidP="009A79F1">
    <w:pPr>
      <w:pStyle w:val="Title"/>
    </w:pPr>
    <w:sdt>
      <w:sdtPr>
        <w:alias w:val="Your Name"/>
        <w:tag w:val=""/>
        <w:id w:val="-74804585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79F1">
          <w:t>Angie Washburn</w:t>
        </w:r>
      </w:sdtContent>
    </w:sdt>
  </w:p>
  <w:p w14:paraId="790715C5" w14:textId="59D23B1E" w:rsidR="009A79F1" w:rsidRDefault="006E0B26" w:rsidP="009A79F1">
    <w:sdt>
      <w:sdtPr>
        <w:alias w:val="Address"/>
        <w:tag w:val=""/>
        <w:id w:val="-1277100405"/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9A79F1">
          <w:t>7841 Dawson Drive, Fishers, IN  46038</w:t>
        </w:r>
      </w:sdtContent>
    </w:sdt>
    <w:r w:rsidR="009A79F1">
      <w:t> | </w:t>
    </w:r>
    <w:sdt>
      <w:sdtPr>
        <w:alias w:val="Telephone"/>
        <w:tag w:val=""/>
        <w:id w:val="-1873210009"/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9A79F1">
          <w:t>317.579.0124 (Home) 317.625.1959 (Cell)</w:t>
        </w:r>
      </w:sdtContent>
    </w:sdt>
    <w:r w:rsidR="009A79F1">
      <w:t> | </w:t>
    </w:r>
    <w:sdt>
      <w:sdtPr>
        <w:alias w:val="Email"/>
        <w:tag w:val=""/>
        <w:id w:val="1291943046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220404">
          <w:t>angiewashburn1997@gmail.com</w:t>
        </w:r>
      </w:sdtContent>
    </w:sdt>
  </w:p>
  <w:p w14:paraId="1FDB214D" w14:textId="77777777" w:rsidR="009A79F1" w:rsidRDefault="009A79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20EC58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CC232DA"/>
    <w:multiLevelType w:val="hybridMultilevel"/>
    <w:tmpl w:val="2F72884E"/>
    <w:lvl w:ilvl="0" w:tplc="70FCDF40">
      <w:start w:val="78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83"/>
    <w:rsid w:val="000F394E"/>
    <w:rsid w:val="001F7B12"/>
    <w:rsid w:val="00220404"/>
    <w:rsid w:val="00240868"/>
    <w:rsid w:val="0027154A"/>
    <w:rsid w:val="00292C04"/>
    <w:rsid w:val="002B295C"/>
    <w:rsid w:val="002C4AAB"/>
    <w:rsid w:val="003322E5"/>
    <w:rsid w:val="003602F5"/>
    <w:rsid w:val="00360B06"/>
    <w:rsid w:val="003677BB"/>
    <w:rsid w:val="00410FBF"/>
    <w:rsid w:val="004750CC"/>
    <w:rsid w:val="004E4E83"/>
    <w:rsid w:val="004F0829"/>
    <w:rsid w:val="0056710C"/>
    <w:rsid w:val="00601628"/>
    <w:rsid w:val="006E0B26"/>
    <w:rsid w:val="006F19EC"/>
    <w:rsid w:val="006F3F39"/>
    <w:rsid w:val="0077635C"/>
    <w:rsid w:val="00777926"/>
    <w:rsid w:val="00782510"/>
    <w:rsid w:val="007A44E3"/>
    <w:rsid w:val="007B3D27"/>
    <w:rsid w:val="007C3AC8"/>
    <w:rsid w:val="007C5B8D"/>
    <w:rsid w:val="0082244E"/>
    <w:rsid w:val="0083189D"/>
    <w:rsid w:val="008F3343"/>
    <w:rsid w:val="00917E01"/>
    <w:rsid w:val="009238A3"/>
    <w:rsid w:val="00932795"/>
    <w:rsid w:val="00954FFF"/>
    <w:rsid w:val="009A79F1"/>
    <w:rsid w:val="009C0931"/>
    <w:rsid w:val="009E60B8"/>
    <w:rsid w:val="009E7A02"/>
    <w:rsid w:val="00A017CD"/>
    <w:rsid w:val="00A36B99"/>
    <w:rsid w:val="00A548BF"/>
    <w:rsid w:val="00A64695"/>
    <w:rsid w:val="00AA153B"/>
    <w:rsid w:val="00AE349F"/>
    <w:rsid w:val="00AE563C"/>
    <w:rsid w:val="00B043F9"/>
    <w:rsid w:val="00B5414F"/>
    <w:rsid w:val="00B700CD"/>
    <w:rsid w:val="00B828E7"/>
    <w:rsid w:val="00C21580"/>
    <w:rsid w:val="00C26023"/>
    <w:rsid w:val="00C80849"/>
    <w:rsid w:val="00D137A6"/>
    <w:rsid w:val="00D475A6"/>
    <w:rsid w:val="00D6646E"/>
    <w:rsid w:val="00DA0328"/>
    <w:rsid w:val="00DC0257"/>
    <w:rsid w:val="00DC46C3"/>
    <w:rsid w:val="00DC61BF"/>
    <w:rsid w:val="00DD1F0C"/>
    <w:rsid w:val="00DD62CC"/>
    <w:rsid w:val="00E05351"/>
    <w:rsid w:val="00E556C4"/>
    <w:rsid w:val="00EB42C2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05E9"/>
  <w15:chartTrackingRefBased/>
  <w15:docId w15:val="{91767E66-A11E-49FF-9F2A-496D8E2E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customStyle="1" w:styleId="Bulletfirstline">
    <w:name w:val="Bullet first line"/>
    <w:basedOn w:val="Normal"/>
    <w:link w:val="BulletfirstlineCharChar"/>
    <w:rsid w:val="004E4E83"/>
    <w:pPr>
      <w:numPr>
        <w:numId w:val="5"/>
      </w:numPr>
      <w:tabs>
        <w:tab w:val="right" w:pos="6480"/>
      </w:tabs>
      <w:spacing w:before="120" w:after="0"/>
    </w:pPr>
    <w:rPr>
      <w:rFonts w:ascii="Garamond" w:eastAsia="Times New Roman" w:hAnsi="Garamond" w:cs="Times New Roman"/>
      <w:color w:val="auto"/>
      <w:sz w:val="20"/>
      <w:szCs w:val="24"/>
      <w:lang w:eastAsia="en-US"/>
    </w:rPr>
  </w:style>
  <w:style w:type="character" w:customStyle="1" w:styleId="BulletfirstlineCharChar">
    <w:name w:val="Bullet first line Char Char"/>
    <w:link w:val="Bulletfirstline"/>
    <w:rsid w:val="004E4E83"/>
    <w:rPr>
      <w:rFonts w:ascii="Garamond" w:eastAsia="Times New Roman" w:hAnsi="Garamond" w:cs="Times New Roman"/>
      <w:color w:val="auto"/>
      <w:sz w:val="20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A79F1"/>
    <w:rPr>
      <w:color w:val="5F5F5F" w:themeColor="hyperlink"/>
      <w:u w:val="single"/>
    </w:rPr>
  </w:style>
  <w:style w:type="paragraph" w:customStyle="1" w:styleId="YourName">
    <w:name w:val="Your Name"/>
    <w:basedOn w:val="Normal"/>
    <w:link w:val="YourNameChar"/>
    <w:qFormat/>
    <w:rsid w:val="00FF5078"/>
    <w:pPr>
      <w:spacing w:after="240"/>
    </w:pPr>
    <w:rPr>
      <w:b/>
      <w:color w:val="474747" w:themeColor="accent5" w:themeShade="BF"/>
      <w:sz w:val="32"/>
      <w:szCs w:val="22"/>
      <w:lang w:eastAsia="en-US"/>
    </w:rPr>
  </w:style>
  <w:style w:type="character" w:customStyle="1" w:styleId="YourNameChar">
    <w:name w:val="Your Name Char"/>
    <w:basedOn w:val="DefaultParagraphFont"/>
    <w:link w:val="YourName"/>
    <w:rsid w:val="00FF5078"/>
    <w:rPr>
      <w:b/>
      <w:color w:val="474747" w:themeColor="accent5" w:themeShade="BF"/>
      <w:sz w:val="32"/>
      <w:szCs w:val="22"/>
      <w:lang w:eastAsia="en-US"/>
    </w:rPr>
  </w:style>
  <w:style w:type="paragraph" w:customStyle="1" w:styleId="ContentBody">
    <w:name w:val="Content Body"/>
    <w:basedOn w:val="Normal"/>
    <w:link w:val="ContentBodyChar"/>
    <w:qFormat/>
    <w:rsid w:val="00FF5078"/>
    <w:pPr>
      <w:spacing w:after="0"/>
    </w:pPr>
    <w:rPr>
      <w:color w:val="000000" w:themeColor="text1"/>
      <w:sz w:val="22"/>
      <w:szCs w:val="22"/>
      <w:lang w:eastAsia="en-US"/>
    </w:rPr>
  </w:style>
  <w:style w:type="character" w:customStyle="1" w:styleId="ContentBodyChar">
    <w:name w:val="Content Body Char"/>
    <w:basedOn w:val="DefaultParagraphFont"/>
    <w:link w:val="ContentBody"/>
    <w:rsid w:val="00FF5078"/>
    <w:rPr>
      <w:color w:val="000000" w:themeColor="tex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A3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D2D79555AB46ABA2DDE6F8268EE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3A739-390D-4774-B65B-E19A104FC0D9}"/>
      </w:docPartPr>
      <w:docPartBody>
        <w:p w:rsidR="00300F7E" w:rsidRDefault="002E52F3">
          <w:pPr>
            <w:pStyle w:val="4ED2D79555AB46ABA2DDE6F8268EE98B"/>
          </w:pPr>
          <w:r>
            <w:t>[Your Name]</w:t>
          </w:r>
        </w:p>
      </w:docPartBody>
    </w:docPart>
    <w:docPart>
      <w:docPartPr>
        <w:name w:val="15156924E28B4025983DA1383DEEF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BBD2C-FB96-41E6-9E54-46DAAE3F51E5}"/>
      </w:docPartPr>
      <w:docPartBody>
        <w:p w:rsidR="00300F7E" w:rsidRDefault="002E52F3">
          <w:pPr>
            <w:pStyle w:val="15156924E28B4025983DA1383DEEFE9C"/>
          </w:pPr>
          <w:r>
            <w:t>[Address, City, ST  ZIP Code]</w:t>
          </w:r>
        </w:p>
      </w:docPartBody>
    </w:docPart>
    <w:docPart>
      <w:docPartPr>
        <w:name w:val="A415E505C90E42009292C42967166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98FCA-D532-46FA-A099-DC863A70A9E5}"/>
      </w:docPartPr>
      <w:docPartBody>
        <w:p w:rsidR="00300F7E" w:rsidRDefault="002E52F3">
          <w:pPr>
            <w:pStyle w:val="A415E505C90E42009292C4296716643A"/>
          </w:pPr>
          <w:r>
            <w:t>[Telephone]</w:t>
          </w:r>
        </w:p>
      </w:docPartBody>
    </w:docPart>
    <w:docPart>
      <w:docPartPr>
        <w:name w:val="96A74D069A584A3B9B1BCCE26ACD5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9F79A-EA49-4974-88C3-11C5D8FF61C8}"/>
      </w:docPartPr>
      <w:docPartBody>
        <w:p w:rsidR="00300F7E" w:rsidRDefault="002E52F3">
          <w:pPr>
            <w:pStyle w:val="96A74D069A584A3B9B1BCCE26ACD5728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F3"/>
    <w:rsid w:val="00063426"/>
    <w:rsid w:val="000A38BB"/>
    <w:rsid w:val="000D7ABB"/>
    <w:rsid w:val="000E1919"/>
    <w:rsid w:val="001A2496"/>
    <w:rsid w:val="002719AF"/>
    <w:rsid w:val="002E52F3"/>
    <w:rsid w:val="00300F7E"/>
    <w:rsid w:val="003018A6"/>
    <w:rsid w:val="0048734C"/>
    <w:rsid w:val="004A5511"/>
    <w:rsid w:val="004C76DA"/>
    <w:rsid w:val="00605879"/>
    <w:rsid w:val="00643B94"/>
    <w:rsid w:val="006D0A14"/>
    <w:rsid w:val="0074656C"/>
    <w:rsid w:val="00773B1B"/>
    <w:rsid w:val="0093268B"/>
    <w:rsid w:val="009A0032"/>
    <w:rsid w:val="009C0FD4"/>
    <w:rsid w:val="009F7807"/>
    <w:rsid w:val="00AE1C55"/>
    <w:rsid w:val="00B13BFB"/>
    <w:rsid w:val="00C61F41"/>
    <w:rsid w:val="00DF03E6"/>
    <w:rsid w:val="00DF75BB"/>
    <w:rsid w:val="00E039E9"/>
    <w:rsid w:val="00E17EB9"/>
    <w:rsid w:val="00F8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D2D79555AB46ABA2DDE6F8268EE98B">
    <w:name w:val="4ED2D79555AB46ABA2DDE6F8268EE98B"/>
  </w:style>
  <w:style w:type="paragraph" w:customStyle="1" w:styleId="15156924E28B4025983DA1383DEEFE9C">
    <w:name w:val="15156924E28B4025983DA1383DEEFE9C"/>
  </w:style>
  <w:style w:type="paragraph" w:customStyle="1" w:styleId="A415E505C90E42009292C4296716643A">
    <w:name w:val="A415E505C90E42009292C4296716643A"/>
  </w:style>
  <w:style w:type="paragraph" w:customStyle="1" w:styleId="96A74D069A584A3B9B1BCCE26ACD5728">
    <w:name w:val="96A74D069A584A3B9B1BCCE26ACD5728"/>
  </w:style>
  <w:style w:type="paragraph" w:customStyle="1" w:styleId="0F42ED7944F3486CB908886EE2629A0C">
    <w:name w:val="0F42ED7944F3486CB908886EE2629A0C"/>
  </w:style>
  <w:style w:type="paragraph" w:customStyle="1" w:styleId="BD82AE371B444FF0978867726DD8E34B">
    <w:name w:val="BD82AE371B444FF0978867726DD8E34B"/>
  </w:style>
  <w:style w:type="paragraph" w:customStyle="1" w:styleId="3682EFD14CDA49E5A455405A38F9F350">
    <w:name w:val="3682EFD14CDA49E5A455405A38F9F350"/>
  </w:style>
  <w:style w:type="paragraph" w:customStyle="1" w:styleId="7263A3D717354DD2B12CBCD2083A6BFE">
    <w:name w:val="7263A3D717354DD2B12CBCD2083A6BFE"/>
  </w:style>
  <w:style w:type="paragraph" w:customStyle="1" w:styleId="B085A137282C4BB9A6FFAFEB901E3CB7">
    <w:name w:val="B085A137282C4BB9A6FFAFEB901E3CB7"/>
  </w:style>
  <w:style w:type="character" w:styleId="PlaceholderText">
    <w:name w:val="Placeholder Text"/>
    <w:basedOn w:val="DefaultParagraphFont"/>
    <w:uiPriority w:val="99"/>
    <w:semiHidden/>
    <w:rsid w:val="00605879"/>
    <w:rPr>
      <w:color w:val="808080"/>
    </w:rPr>
  </w:style>
  <w:style w:type="paragraph" w:customStyle="1" w:styleId="DA242810D74F423B89CC4017259A72C1">
    <w:name w:val="DA242810D74F423B89CC4017259A72C1"/>
  </w:style>
  <w:style w:type="paragraph" w:customStyle="1" w:styleId="B94AAC928B5A43C79E819E9135FA9285">
    <w:name w:val="B94AAC928B5A43C79E819E9135FA9285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C0C9B51528240E4806B3D23C059A5DF">
    <w:name w:val="1C0C9B51528240E4806B3D23C059A5DF"/>
  </w:style>
  <w:style w:type="paragraph" w:customStyle="1" w:styleId="200A581B6CD8482EAFA40CE514C921E8">
    <w:name w:val="200A581B6CD8482EAFA40CE514C921E8"/>
  </w:style>
  <w:style w:type="paragraph" w:customStyle="1" w:styleId="AE04A8D212E449C19BF8471065AD6833">
    <w:name w:val="AE04A8D212E449C19BF8471065AD6833"/>
  </w:style>
  <w:style w:type="paragraph" w:customStyle="1" w:styleId="E4ABD3DD5D914C9F80140A4EC808F6A3">
    <w:name w:val="E4ABD3DD5D914C9F80140A4EC808F6A3"/>
  </w:style>
  <w:style w:type="paragraph" w:customStyle="1" w:styleId="611606AB8F5D460BACEEF889EC8E3C8A">
    <w:name w:val="611606AB8F5D460BACEEF889EC8E3C8A"/>
  </w:style>
  <w:style w:type="paragraph" w:customStyle="1" w:styleId="A541C9C9ACAA402588D83F6CEBDF2267">
    <w:name w:val="A541C9C9ACAA402588D83F6CEBDF2267"/>
  </w:style>
  <w:style w:type="paragraph" w:customStyle="1" w:styleId="FA216600DC884A24805E96C44B6085B6">
    <w:name w:val="FA216600DC884A24805E96C44B6085B6"/>
  </w:style>
  <w:style w:type="paragraph" w:customStyle="1" w:styleId="A0875C54CD984DE2B79122C4D42A8FAD">
    <w:name w:val="A0875C54CD984DE2B79122C4D42A8FAD"/>
    <w:rsid w:val="00300F7E"/>
  </w:style>
  <w:style w:type="paragraph" w:customStyle="1" w:styleId="226EDD43856C4251BBB1C6D80432303B">
    <w:name w:val="226EDD43856C4251BBB1C6D80432303B"/>
    <w:rsid w:val="00300F7E"/>
  </w:style>
  <w:style w:type="paragraph" w:customStyle="1" w:styleId="8B7CB6F153A34E418D0B360CB24FE8EB">
    <w:name w:val="8B7CB6F153A34E418D0B360CB24FE8EB"/>
    <w:rsid w:val="00300F7E"/>
  </w:style>
  <w:style w:type="paragraph" w:customStyle="1" w:styleId="45DF6515112A46F598BCAFBCCB219313">
    <w:name w:val="45DF6515112A46F598BCAFBCCB219313"/>
    <w:rsid w:val="00300F7E"/>
  </w:style>
  <w:style w:type="paragraph" w:customStyle="1" w:styleId="96B23325897E41DF86449A0374383B32">
    <w:name w:val="96B23325897E41DF86449A0374383B32"/>
    <w:rsid w:val="00300F7E"/>
  </w:style>
  <w:style w:type="paragraph" w:customStyle="1" w:styleId="FCF5AF1FB05E4DF9B2E68EC8A1FE7E49">
    <w:name w:val="FCF5AF1FB05E4DF9B2E68EC8A1FE7E49"/>
    <w:rsid w:val="00300F7E"/>
  </w:style>
  <w:style w:type="paragraph" w:customStyle="1" w:styleId="5BDFF0AAF8094C34AE656DEEF4F5DFD4">
    <w:name w:val="5BDFF0AAF8094C34AE656DEEF4F5DFD4"/>
    <w:rsid w:val="00300F7E"/>
  </w:style>
  <w:style w:type="paragraph" w:customStyle="1" w:styleId="22EA53FDC94548A38805F33DA95520ED">
    <w:name w:val="22EA53FDC94548A38805F33DA95520ED"/>
    <w:rsid w:val="00300F7E"/>
  </w:style>
  <w:style w:type="paragraph" w:customStyle="1" w:styleId="C82DF8247241433CB2C9D12B69C63592">
    <w:name w:val="C82DF8247241433CB2C9D12B69C63592"/>
    <w:rsid w:val="00300F7E"/>
  </w:style>
  <w:style w:type="paragraph" w:customStyle="1" w:styleId="053EF7FD1B35477FB2C01F3314268F62">
    <w:name w:val="053EF7FD1B35477FB2C01F3314268F62"/>
    <w:rsid w:val="00300F7E"/>
  </w:style>
  <w:style w:type="paragraph" w:customStyle="1" w:styleId="4377F80102B24D70AA70836F1A1A9D94">
    <w:name w:val="4377F80102B24D70AA70836F1A1A9D94"/>
    <w:rsid w:val="00300F7E"/>
  </w:style>
  <w:style w:type="paragraph" w:customStyle="1" w:styleId="4ACDA7A0CB054E7C822A2751B5B2E080">
    <w:name w:val="4ACDA7A0CB054E7C822A2751B5B2E080"/>
    <w:rsid w:val="00300F7E"/>
  </w:style>
  <w:style w:type="paragraph" w:customStyle="1" w:styleId="86770C72E6C041D8B365D09C72EF715A">
    <w:name w:val="86770C72E6C041D8B365D09C72EF715A"/>
    <w:rsid w:val="00300F7E"/>
  </w:style>
  <w:style w:type="paragraph" w:customStyle="1" w:styleId="F7024C08715A4DC79D71831E512E4A40">
    <w:name w:val="F7024C08715A4DC79D71831E512E4A40"/>
    <w:rsid w:val="00300F7E"/>
  </w:style>
  <w:style w:type="paragraph" w:customStyle="1" w:styleId="581FA63807BE43F7A0132983E16744A3">
    <w:name w:val="581FA63807BE43F7A0132983E16744A3"/>
    <w:rsid w:val="00300F7E"/>
  </w:style>
  <w:style w:type="paragraph" w:customStyle="1" w:styleId="E61CFFE27BEC485894BD9944B974ADB3">
    <w:name w:val="E61CFFE27BEC485894BD9944B974ADB3"/>
    <w:rsid w:val="00300F7E"/>
  </w:style>
  <w:style w:type="paragraph" w:customStyle="1" w:styleId="B11E65B23BBF4C2E82B79BB666695C10">
    <w:name w:val="B11E65B23BBF4C2E82B79BB666695C10"/>
    <w:rsid w:val="00300F7E"/>
  </w:style>
  <w:style w:type="paragraph" w:customStyle="1" w:styleId="3CB0D44DF0CA47D38051EC6787A6B176">
    <w:name w:val="3CB0D44DF0CA47D38051EC6787A6B176"/>
    <w:rsid w:val="00300F7E"/>
  </w:style>
  <w:style w:type="paragraph" w:customStyle="1" w:styleId="DA8F110CFE7E4D988718CF904CDF6874">
    <w:name w:val="DA8F110CFE7E4D988718CF904CDF6874"/>
    <w:rsid w:val="00300F7E"/>
  </w:style>
  <w:style w:type="paragraph" w:customStyle="1" w:styleId="407BCAE10FA04F4C875DFAC5854EB67E">
    <w:name w:val="407BCAE10FA04F4C875DFAC5854EB67E"/>
    <w:rsid w:val="00300F7E"/>
  </w:style>
  <w:style w:type="paragraph" w:customStyle="1" w:styleId="0511629376D64661A532A09694A0E6EE">
    <w:name w:val="0511629376D64661A532A09694A0E6EE"/>
    <w:rsid w:val="00300F7E"/>
  </w:style>
  <w:style w:type="paragraph" w:customStyle="1" w:styleId="ED73742D1EA74E84AE796C365A3A4B35">
    <w:name w:val="ED73742D1EA74E84AE796C365A3A4B35"/>
    <w:rsid w:val="00300F7E"/>
  </w:style>
  <w:style w:type="paragraph" w:customStyle="1" w:styleId="D5038CEFE57040EE9669627E3A4A0DCF">
    <w:name w:val="D5038CEFE57040EE9669627E3A4A0DCF"/>
    <w:rsid w:val="00300F7E"/>
  </w:style>
  <w:style w:type="paragraph" w:customStyle="1" w:styleId="9E668DD6C0704582ABE692CD8BBF79C1">
    <w:name w:val="9E668DD6C0704582ABE692CD8BBF79C1"/>
    <w:rsid w:val="000A38BB"/>
  </w:style>
  <w:style w:type="paragraph" w:customStyle="1" w:styleId="F60E08BDEDF14A53861EC4A4AEDB3066">
    <w:name w:val="F60E08BDEDF14A53861EC4A4AEDB3066"/>
    <w:rsid w:val="00DF75BB"/>
  </w:style>
  <w:style w:type="paragraph" w:customStyle="1" w:styleId="423E51B25F99E742BC2EDBCEE6BF713C">
    <w:name w:val="423E51B25F99E742BC2EDBCEE6BF713C"/>
    <w:rsid w:val="001A2496"/>
    <w:pPr>
      <w:spacing w:after="0" w:line="240" w:lineRule="auto"/>
    </w:pPr>
    <w:rPr>
      <w:sz w:val="24"/>
      <w:szCs w:val="24"/>
    </w:rPr>
  </w:style>
  <w:style w:type="paragraph" w:customStyle="1" w:styleId="3EA8D3AF74BAA64680113F1728BC18FF">
    <w:name w:val="3EA8D3AF74BAA64680113F1728BC18FF"/>
    <w:rsid w:val="001A2496"/>
    <w:pPr>
      <w:spacing w:after="0" w:line="240" w:lineRule="auto"/>
    </w:pPr>
    <w:rPr>
      <w:sz w:val="24"/>
      <w:szCs w:val="24"/>
    </w:rPr>
  </w:style>
  <w:style w:type="paragraph" w:customStyle="1" w:styleId="FB3414C8D6175F4C94A3976EC9064242">
    <w:name w:val="FB3414C8D6175F4C94A3976EC9064242"/>
    <w:rsid w:val="001A2496"/>
    <w:pPr>
      <w:spacing w:after="0" w:line="240" w:lineRule="auto"/>
    </w:pPr>
    <w:rPr>
      <w:sz w:val="24"/>
      <w:szCs w:val="24"/>
    </w:rPr>
  </w:style>
  <w:style w:type="paragraph" w:customStyle="1" w:styleId="365335B94DC9E142961C752B51019676">
    <w:name w:val="365335B94DC9E142961C752B51019676"/>
    <w:rsid w:val="001A2496"/>
    <w:pPr>
      <w:spacing w:after="0" w:line="240" w:lineRule="auto"/>
    </w:pPr>
    <w:rPr>
      <w:sz w:val="24"/>
      <w:szCs w:val="24"/>
    </w:rPr>
  </w:style>
  <w:style w:type="paragraph" w:customStyle="1" w:styleId="C5039D33914B2A4B84935EBEE315CFC2">
    <w:name w:val="C5039D33914B2A4B84935EBEE315CFC2"/>
    <w:rsid w:val="00605879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7841 Dawson Drive, Fishers, IN  46038</CompanyAddress>
  <CompanyPhone>317.579.0124 (Home) 317.625.1959 (Cell)</CompanyPhone>
  <CompanyFax/>
  <CompanyEmail>angiewashburn1997@gmail.com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C:\Users\Angela\AppData\Roaming\Microsoft\Templates\Functional Resume.dotx</Template>
  <TotalTime>0</TotalTime>
  <Pages>2</Pages>
  <Words>505</Words>
  <Characters>2881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Angie Washburn</dc:creator>
  <cp:keywords/>
  <cp:lastModifiedBy>Microsoft Office User</cp:lastModifiedBy>
  <cp:revision>2</cp:revision>
  <cp:lastPrinted>2016-03-10T17:40:00Z</cp:lastPrinted>
  <dcterms:created xsi:type="dcterms:W3CDTF">2016-05-10T12:07:00Z</dcterms:created>
  <dcterms:modified xsi:type="dcterms:W3CDTF">2016-05-10T12:07:00Z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